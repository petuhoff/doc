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F18" w:rsidRPr="00E07A29" w:rsidRDefault="007C5F18" w:rsidP="000C51F1">
      <w:pPr>
        <w:rPr>
          <w:rFonts w:ascii="Cambria" w:hAnsi="Cambria"/>
          <w:b/>
          <w:color w:val="0000FF"/>
          <w:sz w:val="36"/>
          <w:szCs w:val="36"/>
        </w:rPr>
      </w:pPr>
      <w:r w:rsidRPr="00E07A29">
        <w:rPr>
          <w:rFonts w:ascii="Cambria" w:hAnsi="Cambria"/>
          <w:b/>
          <w:color w:val="0000FF"/>
          <w:sz w:val="36"/>
          <w:szCs w:val="36"/>
        </w:rPr>
        <w:t>Сравнение проектов</w:t>
      </w:r>
    </w:p>
    <w:p w:rsidR="007C5F18" w:rsidRPr="00E07A29" w:rsidRDefault="007C5F18" w:rsidP="000C51F1">
      <w:pPr>
        <w:rPr>
          <w:rFonts w:ascii="Cambria" w:hAnsi="Cambria"/>
          <w:i/>
          <w:color w:val="0000FF"/>
          <w:sz w:val="28"/>
          <w:szCs w:val="28"/>
        </w:rPr>
      </w:pPr>
      <w:r w:rsidRPr="00E07A29">
        <w:rPr>
          <w:rFonts w:ascii="Cambria" w:hAnsi="Cambria"/>
          <w:i/>
          <w:color w:val="0000FF"/>
          <w:sz w:val="28"/>
          <w:szCs w:val="28"/>
        </w:rPr>
        <w:t xml:space="preserve">Описание функции сравнения проектов </w:t>
      </w:r>
      <w:r w:rsidRPr="00E07A29">
        <w:rPr>
          <w:rFonts w:ascii="Cambria" w:hAnsi="Cambria"/>
          <w:i/>
          <w:color w:val="0000FF"/>
          <w:sz w:val="28"/>
          <w:szCs w:val="28"/>
          <w:lang w:val="en-US"/>
        </w:rPr>
        <w:t>Sim</w:t>
      </w:r>
      <w:r w:rsidRPr="00E07A29">
        <w:rPr>
          <w:rFonts w:ascii="Cambria" w:hAnsi="Cambria"/>
          <w:i/>
          <w:color w:val="0000FF"/>
          <w:sz w:val="28"/>
          <w:szCs w:val="28"/>
        </w:rPr>
        <w:t>InTech</w:t>
      </w:r>
    </w:p>
    <w:p w:rsidR="007C5F18" w:rsidRPr="00E07A29" w:rsidRDefault="005E1BF9" w:rsidP="000C51F1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7C5F18" w:rsidRPr="00E07A29" w:rsidRDefault="007C5F18" w:rsidP="000C51F1">
      <w:pPr>
        <w:rPr>
          <w:rFonts w:ascii="Cambria" w:hAnsi="Cambria"/>
          <w:sz w:val="28"/>
          <w:szCs w:val="28"/>
          <w:lang w:val="en-US"/>
        </w:rPr>
      </w:pP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>Для удобства работы в среде SimInTech предусмотрена функция автоматического сравнения проектов. Данная функция может быть использована для сравнения раннее созданных проектов с более новыми с целью нахождения изменений, внесенных в проект. Также при совместной работе над одним проектом нескольких пользователей функция сравнения проектов позволяет автоматически  найти изменения, внесенные в проект разными пользователями, с целью их дальнейшего корректного объединения в один проект (синхронизации).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>Сравнение выполняется по всей структуре проекта</w:t>
      </w:r>
      <w:r w:rsidR="005E1BF9">
        <w:rPr>
          <w:rFonts w:ascii="Cambria" w:hAnsi="Cambria"/>
          <w:sz w:val="28"/>
          <w:szCs w:val="28"/>
        </w:rPr>
        <w:t xml:space="preserve"> -</w:t>
      </w:r>
      <w:r w:rsidRPr="00E07A29">
        <w:rPr>
          <w:rFonts w:ascii="Cambria" w:hAnsi="Cambria"/>
          <w:sz w:val="28"/>
          <w:szCs w:val="28"/>
        </w:rPr>
        <w:t xml:space="preserve"> выполняется сравнение свойств и состава одноименных блоков и субмоделей. Важно учитывать при работе с данной функцией, что в случае если имена типовых блоков и субмоделей, входящих в состав алгоритмов, изменились, функция сравнения выдаст различие в проектах, даже если сами алгоритмы формально не изменились.</w:t>
      </w:r>
    </w:p>
    <w:p w:rsidR="007C5F18" w:rsidRPr="00E07A29" w:rsidRDefault="007C5F18" w:rsidP="000C51F1">
      <w:pPr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  <w:u w:val="single"/>
        </w:rPr>
      </w:pPr>
      <w:r w:rsidRPr="00E07A29">
        <w:rPr>
          <w:rFonts w:ascii="Cambria" w:hAnsi="Cambria"/>
          <w:sz w:val="28"/>
          <w:szCs w:val="28"/>
        </w:rPr>
        <w:t xml:space="preserve">Для сравнения проектов необходимо выполнить </w:t>
      </w:r>
      <w:r w:rsidRPr="00E07A29">
        <w:rPr>
          <w:rFonts w:ascii="Cambria" w:hAnsi="Cambria"/>
          <w:sz w:val="28"/>
          <w:szCs w:val="28"/>
          <w:u w:val="single"/>
        </w:rPr>
        <w:t>следующие действия: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>1. Открыть все сравниваемые проекты;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 xml:space="preserve">2. Выбрать в меню </w:t>
      </w:r>
      <w:r w:rsidRPr="00E07A29">
        <w:rPr>
          <w:rFonts w:ascii="Cambria" w:hAnsi="Cambria"/>
          <w:b/>
          <w:bCs/>
          <w:sz w:val="28"/>
          <w:szCs w:val="28"/>
        </w:rPr>
        <w:t>«Инструменты»</w:t>
      </w:r>
      <w:r w:rsidRPr="00E07A29">
        <w:rPr>
          <w:rFonts w:ascii="Cambria" w:hAnsi="Cambria"/>
          <w:sz w:val="28"/>
          <w:szCs w:val="28"/>
        </w:rPr>
        <w:t xml:space="preserve"> пункт </w:t>
      </w:r>
      <w:r w:rsidRPr="00E07A29">
        <w:rPr>
          <w:rFonts w:ascii="Cambria" w:hAnsi="Cambria"/>
          <w:b/>
          <w:bCs/>
          <w:sz w:val="28"/>
          <w:szCs w:val="28"/>
        </w:rPr>
        <w:t>«Сравнить проекты»</w:t>
      </w:r>
      <w:r w:rsidR="00117522">
        <w:rPr>
          <w:rFonts w:ascii="Cambria" w:hAnsi="Cambria"/>
          <w:sz w:val="28"/>
          <w:szCs w:val="28"/>
        </w:rPr>
        <w:t xml:space="preserve"> (</w:t>
      </w:r>
      <w:r w:rsidR="005E1BF9">
        <w:rPr>
          <w:rFonts w:ascii="Cambria" w:hAnsi="Cambria"/>
          <w:sz w:val="28"/>
          <w:szCs w:val="28"/>
        </w:rPr>
        <w:t xml:space="preserve">см. </w:t>
      </w:r>
      <w:r w:rsidR="00117522">
        <w:rPr>
          <w:rFonts w:ascii="Cambria" w:hAnsi="Cambria"/>
          <w:sz w:val="28"/>
          <w:szCs w:val="28"/>
        </w:rPr>
        <w:t>р</w:t>
      </w:r>
      <w:r w:rsidRPr="00E07A29">
        <w:rPr>
          <w:rFonts w:ascii="Cambria" w:hAnsi="Cambria"/>
          <w:sz w:val="28"/>
          <w:szCs w:val="28"/>
        </w:rPr>
        <w:t>исунок 1)</w:t>
      </w:r>
      <w:r w:rsidR="00117522">
        <w:rPr>
          <w:rFonts w:ascii="Cambria" w:hAnsi="Cambria"/>
          <w:sz w:val="28"/>
          <w:szCs w:val="28"/>
        </w:rPr>
        <w:t>.</w:t>
      </w:r>
    </w:p>
    <w:p w:rsidR="007C5F18" w:rsidRPr="00E07A29" w:rsidRDefault="005E1BF9" w:rsidP="000C51F1">
      <w:pPr>
        <w:autoSpaceDE w:val="0"/>
        <w:autoSpaceDN w:val="0"/>
        <w:adjustRightInd w:val="0"/>
        <w:spacing w:line="360" w:lineRule="auto"/>
        <w:ind w:firstLine="72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2295525" cy="34004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F18" w:rsidRPr="00E07A29" w:rsidRDefault="007C5F18" w:rsidP="000C51F1">
      <w:pPr>
        <w:adjustRightInd w:val="0"/>
        <w:spacing w:after="240" w:line="360" w:lineRule="auto"/>
        <w:ind w:firstLine="709"/>
        <w:jc w:val="center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>Рисунок 1. Вызов функции сравнения проектов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>3. В появившемся окне "Сравнение проектов" выбираем проекты для сравнения "Проект 1" и "Проект 2". В выпадающем меню  будут отображены пути ко всем открытым в текущей сессии п</w:t>
      </w:r>
      <w:r w:rsidR="00E07A29">
        <w:rPr>
          <w:rFonts w:ascii="Cambria" w:hAnsi="Cambria"/>
          <w:sz w:val="28"/>
          <w:szCs w:val="28"/>
        </w:rPr>
        <w:t>роектам для выбора сравниваемых</w:t>
      </w:r>
      <w:r w:rsidRPr="00E07A29">
        <w:rPr>
          <w:rFonts w:ascii="Cambria" w:hAnsi="Cambria"/>
          <w:sz w:val="28"/>
          <w:szCs w:val="28"/>
        </w:rPr>
        <w:t xml:space="preserve"> (</w:t>
      </w:r>
      <w:r w:rsidR="005E1BF9">
        <w:rPr>
          <w:rFonts w:ascii="Cambria" w:hAnsi="Cambria"/>
          <w:sz w:val="28"/>
          <w:szCs w:val="28"/>
        </w:rPr>
        <w:t xml:space="preserve">см. </w:t>
      </w:r>
      <w:r w:rsidR="00E07A29">
        <w:rPr>
          <w:rFonts w:ascii="Cambria" w:hAnsi="Cambria"/>
          <w:sz w:val="28"/>
          <w:szCs w:val="28"/>
        </w:rPr>
        <w:t>р</w:t>
      </w:r>
      <w:r w:rsidRPr="00E07A29">
        <w:rPr>
          <w:rFonts w:ascii="Cambria" w:hAnsi="Cambria"/>
          <w:sz w:val="28"/>
          <w:szCs w:val="28"/>
        </w:rPr>
        <w:t>исунок 2)</w:t>
      </w:r>
      <w:r w:rsidR="00E07A29">
        <w:rPr>
          <w:rFonts w:ascii="Cambria" w:hAnsi="Cambria"/>
          <w:sz w:val="28"/>
          <w:szCs w:val="28"/>
        </w:rPr>
        <w:t>.</w:t>
      </w:r>
    </w:p>
    <w:p w:rsidR="007C5F18" w:rsidRPr="00E07A29" w:rsidRDefault="005E1BF9" w:rsidP="005E1BF9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9648825" cy="28194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88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F18" w:rsidRPr="00E07A29" w:rsidRDefault="007C5F18" w:rsidP="000C51F1">
      <w:pPr>
        <w:adjustRightInd w:val="0"/>
        <w:spacing w:after="240" w:line="360" w:lineRule="auto"/>
        <w:ind w:firstLine="709"/>
        <w:jc w:val="center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>Рисунок 2. Окно "Сравнение проектов". Выбор сравниваемых проектов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>4. В окне "Сравнение пр</w:t>
      </w:r>
      <w:r w:rsidR="00117522">
        <w:rPr>
          <w:rFonts w:ascii="Cambria" w:hAnsi="Cambria"/>
          <w:sz w:val="28"/>
          <w:szCs w:val="28"/>
        </w:rPr>
        <w:t>оектов" выбрать стиль сравнения (</w:t>
      </w:r>
      <w:r w:rsidR="005E1BF9">
        <w:rPr>
          <w:rFonts w:ascii="Cambria" w:hAnsi="Cambria"/>
          <w:sz w:val="28"/>
          <w:szCs w:val="28"/>
        </w:rPr>
        <w:t xml:space="preserve">см. </w:t>
      </w:r>
      <w:r w:rsidR="00117522">
        <w:rPr>
          <w:rFonts w:ascii="Cambria" w:hAnsi="Cambria"/>
          <w:sz w:val="28"/>
          <w:szCs w:val="28"/>
        </w:rPr>
        <w:t>р</w:t>
      </w:r>
      <w:r w:rsidRPr="00E07A29">
        <w:rPr>
          <w:rFonts w:ascii="Cambria" w:hAnsi="Cambria"/>
          <w:sz w:val="28"/>
          <w:szCs w:val="28"/>
        </w:rPr>
        <w:t>исунок 3)</w:t>
      </w:r>
      <w:r w:rsidR="00117522">
        <w:rPr>
          <w:rFonts w:ascii="Cambria" w:hAnsi="Cambria"/>
          <w:sz w:val="28"/>
          <w:szCs w:val="28"/>
        </w:rPr>
        <w:t>.</w:t>
      </w:r>
      <w:r w:rsidRPr="00E07A29">
        <w:rPr>
          <w:rFonts w:ascii="Cambria" w:hAnsi="Cambria"/>
          <w:sz w:val="28"/>
          <w:szCs w:val="28"/>
        </w:rPr>
        <w:t xml:space="preserve"> Одновременно могут быть выбраны сразу несколько стилей (критериев) сравнения.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>Операция сравнения позволяет выполнить сравнительный анализ проектов по следующим критериям: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>- наличию и свойствам типовых блоков;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>- наличию и свойствам декоративных элементов;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>- содержимому и свойствам субмоделей в составе проекта;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>- топологии соединений;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>- геометрическому положению элементов расчетной схемы.</w:t>
      </w:r>
    </w:p>
    <w:p w:rsidR="007C5F18" w:rsidRPr="00E07A29" w:rsidRDefault="005E1BF9" w:rsidP="000C51F1">
      <w:pPr>
        <w:adjustRightInd w:val="0"/>
        <w:spacing w:line="360" w:lineRule="auto"/>
        <w:jc w:val="center"/>
        <w:rPr>
          <w:rFonts w:ascii="Cambria" w:hAnsi="Cambria"/>
          <w:sz w:val="28"/>
          <w:szCs w:val="28"/>
          <w:u w:val="single"/>
        </w:rPr>
      </w:pPr>
      <w:r>
        <w:rPr>
          <w:rFonts w:ascii="Cambria" w:hAnsi="Cambria"/>
          <w:noProof/>
          <w:sz w:val="28"/>
          <w:szCs w:val="28"/>
          <w:u w:val="single"/>
          <w:lang w:eastAsia="ru-RU"/>
        </w:rPr>
        <w:drawing>
          <wp:inline distT="0" distB="0" distL="0" distR="0">
            <wp:extent cx="9648825" cy="28194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88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F18" w:rsidRPr="00E07A29" w:rsidRDefault="007C5F18" w:rsidP="000C51F1">
      <w:pPr>
        <w:adjustRightInd w:val="0"/>
        <w:spacing w:after="240" w:line="360" w:lineRule="auto"/>
        <w:ind w:firstLine="709"/>
        <w:jc w:val="center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>Рисунок 3. Окно "Сравнение проектов". Выбор стиля сравнения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>5. В окне "Сравнение прое</w:t>
      </w:r>
      <w:r w:rsidR="00117522">
        <w:rPr>
          <w:rFonts w:ascii="Cambria" w:hAnsi="Cambria"/>
          <w:sz w:val="28"/>
          <w:szCs w:val="28"/>
        </w:rPr>
        <w:t>ктов" выбрать область сравнения (</w:t>
      </w:r>
      <w:r w:rsidR="005E1BF9">
        <w:rPr>
          <w:rFonts w:ascii="Cambria" w:hAnsi="Cambria"/>
          <w:sz w:val="28"/>
          <w:szCs w:val="28"/>
        </w:rPr>
        <w:t xml:space="preserve">см. </w:t>
      </w:r>
      <w:r w:rsidR="00117522">
        <w:rPr>
          <w:rFonts w:ascii="Cambria" w:hAnsi="Cambria"/>
          <w:sz w:val="28"/>
          <w:szCs w:val="28"/>
        </w:rPr>
        <w:t>р</w:t>
      </w:r>
      <w:r w:rsidRPr="00E07A29">
        <w:rPr>
          <w:rFonts w:ascii="Cambria" w:hAnsi="Cambria"/>
          <w:sz w:val="28"/>
          <w:szCs w:val="28"/>
        </w:rPr>
        <w:t>исунок 4)</w:t>
      </w:r>
      <w:r w:rsidR="00117522">
        <w:rPr>
          <w:rFonts w:ascii="Cambria" w:hAnsi="Cambria"/>
          <w:sz w:val="28"/>
          <w:szCs w:val="28"/>
        </w:rPr>
        <w:t>.</w:t>
      </w:r>
      <w:r w:rsidRPr="00E07A29">
        <w:rPr>
          <w:rFonts w:ascii="Cambria" w:hAnsi="Cambria"/>
          <w:sz w:val="28"/>
          <w:szCs w:val="28"/>
        </w:rPr>
        <w:t xml:space="preserve"> Сравнение проектов можно выполнять, начиная с главной страницы проекта, - в этом случае сравнению подлежит содержимое главных страниц проектов. </w:t>
      </w:r>
      <w:r w:rsidR="005E1BF9">
        <w:rPr>
          <w:rFonts w:ascii="Cambria" w:hAnsi="Cambria"/>
          <w:sz w:val="28"/>
          <w:szCs w:val="28"/>
        </w:rPr>
        <w:t>Е</w:t>
      </w:r>
      <w:r w:rsidRPr="00E07A29">
        <w:rPr>
          <w:rFonts w:ascii="Cambria" w:hAnsi="Cambria"/>
          <w:sz w:val="28"/>
          <w:szCs w:val="28"/>
        </w:rPr>
        <w:t>сли одновременно выбран стиль сравнения "С субмоделями", сравнение будет выполнено на всех уровнях проекта (сравнение содержимого всех субмоделей в составе проектов).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 xml:space="preserve">В </w:t>
      </w:r>
      <w:r w:rsidR="005E1BF9" w:rsidRPr="00E07A29">
        <w:rPr>
          <w:rFonts w:ascii="Cambria" w:hAnsi="Cambria"/>
          <w:sz w:val="28"/>
          <w:szCs w:val="28"/>
        </w:rPr>
        <w:t>случаях,</w:t>
      </w:r>
      <w:r w:rsidRPr="00E07A29">
        <w:rPr>
          <w:rFonts w:ascii="Cambria" w:hAnsi="Cambria"/>
          <w:sz w:val="28"/>
          <w:szCs w:val="28"/>
        </w:rPr>
        <w:t xml:space="preserve"> когда необходимо сравнить отдельную часть проектов, необходимо выбрать в меню "Сравнивать начиная с текущей страницы проекта". При этом  текущей страницей проекта №1 должна быть открыта та страница, которая подлежит сравнению. В случае если одновременно выбран стиль сравнения "С субмоделями" сравнение будет выполнено для текущего уровня проекта и более низких (сравнение содержимого всех субмоделей текущей страницы и субмоделей более низких уровней). </w:t>
      </w:r>
    </w:p>
    <w:p w:rsidR="007C5F18" w:rsidRPr="00E07A29" w:rsidRDefault="005E1BF9" w:rsidP="005E1BF9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9648825" cy="28194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88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F18" w:rsidRPr="00E07A29" w:rsidRDefault="007C5F18" w:rsidP="000C51F1">
      <w:pPr>
        <w:adjustRightInd w:val="0"/>
        <w:spacing w:after="240" w:line="360" w:lineRule="auto"/>
        <w:ind w:firstLine="709"/>
        <w:jc w:val="center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>Рисунок 4. Окно "Сравнение проектов". Выбор страниц проекта для сравнения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>5. В окне "Сравнение проектов" нажать кнопку "Сравн</w:t>
      </w:r>
      <w:r w:rsidR="00117522">
        <w:rPr>
          <w:rFonts w:ascii="Cambria" w:hAnsi="Cambria"/>
          <w:sz w:val="28"/>
          <w:szCs w:val="28"/>
        </w:rPr>
        <w:t>ить" в правом верхнем углу окна (</w:t>
      </w:r>
      <w:r w:rsidR="005E1BF9">
        <w:rPr>
          <w:rFonts w:ascii="Cambria" w:hAnsi="Cambria"/>
          <w:sz w:val="28"/>
          <w:szCs w:val="28"/>
        </w:rPr>
        <w:t xml:space="preserve">см. </w:t>
      </w:r>
      <w:r w:rsidR="00117522">
        <w:rPr>
          <w:rFonts w:ascii="Cambria" w:hAnsi="Cambria"/>
          <w:sz w:val="28"/>
          <w:szCs w:val="28"/>
        </w:rPr>
        <w:t>р</w:t>
      </w:r>
      <w:r w:rsidRPr="00E07A29">
        <w:rPr>
          <w:rFonts w:ascii="Cambria" w:hAnsi="Cambria"/>
          <w:sz w:val="28"/>
          <w:szCs w:val="28"/>
        </w:rPr>
        <w:t>исунок 5)</w:t>
      </w:r>
      <w:r w:rsidR="00117522">
        <w:rPr>
          <w:rFonts w:ascii="Cambria" w:hAnsi="Cambria"/>
          <w:sz w:val="28"/>
          <w:szCs w:val="28"/>
        </w:rPr>
        <w:t>.</w:t>
      </w:r>
    </w:p>
    <w:p w:rsidR="007C5F18" w:rsidRPr="00E07A29" w:rsidRDefault="005E1BF9" w:rsidP="000C51F1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9648825" cy="28194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88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F18" w:rsidRPr="00E07A29" w:rsidRDefault="007C5F18" w:rsidP="000C51F1">
      <w:pPr>
        <w:adjustRightInd w:val="0"/>
        <w:spacing w:after="240" w:line="360" w:lineRule="auto"/>
        <w:ind w:firstLine="709"/>
        <w:jc w:val="center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>Рисунок 5. Окно "Сравнение проектов". Сравнить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  <w:u w:val="single"/>
        </w:rPr>
      </w:pPr>
      <w:r w:rsidRPr="00E07A29">
        <w:rPr>
          <w:rFonts w:ascii="Cambria" w:hAnsi="Cambria"/>
          <w:sz w:val="28"/>
          <w:szCs w:val="28"/>
          <w:u w:val="single"/>
        </w:rPr>
        <w:t>Работа с результатами сравнения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>После того как заданы все параметры сравнения проектов и нажата кнопка "Сравнить" в окне "Сравнение проектов" появится журнал результатов сравнения. В  строках журнала указывается найденное отличие (столбец "Отличие") и имена блоков, в котором они найдены (столбцы Блок</w:t>
      </w:r>
      <w:r w:rsidR="00117522">
        <w:rPr>
          <w:rFonts w:ascii="Cambria" w:hAnsi="Cambria"/>
          <w:sz w:val="28"/>
          <w:szCs w:val="28"/>
        </w:rPr>
        <w:t xml:space="preserve"> </w:t>
      </w:r>
      <w:r w:rsidRPr="00E07A29">
        <w:rPr>
          <w:rFonts w:ascii="Cambria" w:hAnsi="Cambria"/>
          <w:sz w:val="28"/>
          <w:szCs w:val="28"/>
        </w:rPr>
        <w:t>1 (название блока в проекте</w:t>
      </w:r>
      <w:r w:rsidR="00117522">
        <w:rPr>
          <w:rFonts w:ascii="Cambria" w:hAnsi="Cambria"/>
          <w:sz w:val="28"/>
          <w:szCs w:val="28"/>
        </w:rPr>
        <w:t xml:space="preserve"> </w:t>
      </w:r>
      <w:r w:rsidRPr="00E07A29">
        <w:rPr>
          <w:rFonts w:ascii="Cambria" w:hAnsi="Cambria"/>
          <w:sz w:val="28"/>
          <w:szCs w:val="28"/>
        </w:rPr>
        <w:t>1) и Бл</w:t>
      </w:r>
      <w:r w:rsidR="00117522">
        <w:rPr>
          <w:rFonts w:ascii="Cambria" w:hAnsi="Cambria"/>
          <w:sz w:val="28"/>
          <w:szCs w:val="28"/>
        </w:rPr>
        <w:t>ок 2 (название блока в проекте 2) (</w:t>
      </w:r>
      <w:r w:rsidR="005E1BF9">
        <w:rPr>
          <w:rFonts w:ascii="Cambria" w:hAnsi="Cambria"/>
          <w:sz w:val="28"/>
          <w:szCs w:val="28"/>
        </w:rPr>
        <w:t xml:space="preserve">см. </w:t>
      </w:r>
      <w:r w:rsidR="00117522">
        <w:rPr>
          <w:rFonts w:ascii="Cambria" w:hAnsi="Cambria"/>
          <w:sz w:val="28"/>
          <w:szCs w:val="28"/>
        </w:rPr>
        <w:t>р</w:t>
      </w:r>
      <w:r w:rsidRPr="00E07A29">
        <w:rPr>
          <w:rFonts w:ascii="Cambria" w:hAnsi="Cambria"/>
          <w:sz w:val="28"/>
          <w:szCs w:val="28"/>
        </w:rPr>
        <w:t>исунок 6)</w:t>
      </w:r>
      <w:r w:rsidR="00117522">
        <w:rPr>
          <w:rFonts w:ascii="Cambria" w:hAnsi="Cambria"/>
          <w:sz w:val="28"/>
          <w:szCs w:val="28"/>
        </w:rPr>
        <w:t>.</w:t>
      </w:r>
    </w:p>
    <w:p w:rsidR="007C5F18" w:rsidRPr="00E07A29" w:rsidRDefault="005E1BF9" w:rsidP="000C51F1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9648825" cy="281940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88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F18" w:rsidRPr="00E07A29" w:rsidRDefault="007C5F18" w:rsidP="000C51F1">
      <w:pPr>
        <w:adjustRightInd w:val="0"/>
        <w:spacing w:after="240" w:line="360" w:lineRule="auto"/>
        <w:ind w:firstLine="709"/>
        <w:jc w:val="center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>Рисунок 6. Окно "Сравнение проектов". Результаты сравнения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>Операция сравнения проектов часто используется для поиска изменений, внесенных в проект разными пользователями, и корректного их последующего объединения в один проект. Для этих целей предусмотрена возможность автоматической синхронизации</w:t>
      </w:r>
      <w:r w:rsidR="00117522">
        <w:rPr>
          <w:rFonts w:ascii="Cambria" w:hAnsi="Cambria"/>
          <w:sz w:val="28"/>
          <w:szCs w:val="28"/>
        </w:rPr>
        <w:t xml:space="preserve"> найденных изменений в проектах (</w:t>
      </w:r>
      <w:r w:rsidR="005E1BF9">
        <w:rPr>
          <w:rFonts w:ascii="Cambria" w:hAnsi="Cambria"/>
          <w:sz w:val="28"/>
          <w:szCs w:val="28"/>
        </w:rPr>
        <w:t xml:space="preserve">см. </w:t>
      </w:r>
      <w:r w:rsidR="00117522">
        <w:rPr>
          <w:rFonts w:ascii="Cambria" w:hAnsi="Cambria"/>
          <w:sz w:val="28"/>
          <w:szCs w:val="28"/>
        </w:rPr>
        <w:t>р</w:t>
      </w:r>
      <w:r w:rsidRPr="00E07A29">
        <w:rPr>
          <w:rFonts w:ascii="Cambria" w:hAnsi="Cambria"/>
          <w:sz w:val="28"/>
          <w:szCs w:val="28"/>
        </w:rPr>
        <w:t>исунок 7)</w:t>
      </w:r>
      <w:r w:rsidR="00117522">
        <w:rPr>
          <w:rFonts w:ascii="Cambria" w:hAnsi="Cambria"/>
          <w:sz w:val="28"/>
          <w:szCs w:val="28"/>
        </w:rPr>
        <w:t>.</w:t>
      </w:r>
    </w:p>
    <w:p w:rsidR="007C5F18" w:rsidRPr="00E07A29" w:rsidRDefault="005E1BF9" w:rsidP="000C51F1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9648825" cy="281940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88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F18" w:rsidRPr="00E07A29" w:rsidRDefault="005E1BF9" w:rsidP="000C51F1">
      <w:pPr>
        <w:adjustRightInd w:val="0"/>
        <w:spacing w:after="240" w:line="360" w:lineRule="auto"/>
        <w:ind w:firstLine="709"/>
        <w:jc w:val="center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>Рисунок</w:t>
      </w:r>
      <w:r>
        <w:rPr>
          <w:rFonts w:ascii="Cambria" w:hAnsi="Cambria"/>
          <w:sz w:val="28"/>
          <w:szCs w:val="28"/>
        </w:rPr>
        <w:t xml:space="preserve"> </w:t>
      </w:r>
      <w:r w:rsidRPr="00E07A29">
        <w:rPr>
          <w:rFonts w:ascii="Cambria" w:hAnsi="Cambria"/>
          <w:sz w:val="28"/>
          <w:szCs w:val="28"/>
        </w:rPr>
        <w:t xml:space="preserve">7. </w:t>
      </w:r>
      <w:r w:rsidR="007C5F18" w:rsidRPr="00E07A29">
        <w:rPr>
          <w:rFonts w:ascii="Cambria" w:hAnsi="Cambria"/>
          <w:sz w:val="28"/>
          <w:szCs w:val="28"/>
        </w:rPr>
        <w:t>Окно "Сравнение проектов". Настройки действий с журналом отличий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 xml:space="preserve">Для обработки результатов сравнения и синхронизации изменений в проектах предусмотрена панель настроек действий с журналом отличий, где 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 xml:space="preserve">- кнопка  </w:t>
      </w:r>
      <w:r w:rsidR="005E1BF9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276225" cy="2762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7A29">
        <w:rPr>
          <w:rFonts w:ascii="Cambria" w:hAnsi="Cambria"/>
          <w:sz w:val="28"/>
          <w:szCs w:val="28"/>
        </w:rPr>
        <w:t xml:space="preserve"> - пометить отличие для синхронизации "налево",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 xml:space="preserve">- кнопка </w:t>
      </w:r>
      <w:r w:rsidR="005E1BF9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276225" cy="2952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7A29">
        <w:rPr>
          <w:rFonts w:ascii="Cambria" w:hAnsi="Cambria"/>
          <w:sz w:val="28"/>
          <w:szCs w:val="28"/>
        </w:rPr>
        <w:t xml:space="preserve">- пометить отличие для синхронизации "направо", 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 xml:space="preserve">- кнопка </w:t>
      </w:r>
      <w:r w:rsidR="005E1BF9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285750" cy="2762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7A29">
        <w:rPr>
          <w:rFonts w:ascii="Cambria" w:hAnsi="Cambria"/>
          <w:sz w:val="28"/>
          <w:szCs w:val="28"/>
        </w:rPr>
        <w:t xml:space="preserve"> - снять отметку синхронизации 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 xml:space="preserve">- кнопка </w:t>
      </w:r>
      <w:r w:rsidR="005E1BF9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276225" cy="2857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7A29">
        <w:rPr>
          <w:rFonts w:ascii="Cambria" w:hAnsi="Cambria"/>
          <w:sz w:val="28"/>
          <w:szCs w:val="28"/>
        </w:rPr>
        <w:t xml:space="preserve"> - выделить все различия,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 xml:space="preserve">- кнопка </w:t>
      </w:r>
      <w:r w:rsidR="005E1BF9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295275" cy="3143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7A29">
        <w:rPr>
          <w:rFonts w:ascii="Cambria" w:hAnsi="Cambria"/>
          <w:sz w:val="28"/>
          <w:szCs w:val="28"/>
        </w:rPr>
        <w:t xml:space="preserve"> - копировать текст в буфер обмена.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>Для настройки дальнейших действий с результатами сравнения необходимо выделить соответствующую строку найденного отличия и задать направлени</w:t>
      </w:r>
      <w:r w:rsidR="00117522">
        <w:rPr>
          <w:rFonts w:ascii="Cambria" w:hAnsi="Cambria"/>
          <w:sz w:val="28"/>
          <w:szCs w:val="28"/>
        </w:rPr>
        <w:t>е синхронизации ("слева направо</w:t>
      </w:r>
      <w:r w:rsidRPr="00E07A29">
        <w:rPr>
          <w:rFonts w:ascii="Cambria" w:hAnsi="Cambria"/>
          <w:sz w:val="28"/>
          <w:szCs w:val="28"/>
        </w:rPr>
        <w:t>" - изменения будут перенесены из проекта 1 в проект 2</w:t>
      </w:r>
      <w:r w:rsidR="00117522">
        <w:rPr>
          <w:rFonts w:ascii="Cambria" w:hAnsi="Cambria"/>
          <w:sz w:val="28"/>
          <w:szCs w:val="28"/>
        </w:rPr>
        <w:t>,</w:t>
      </w:r>
      <w:r w:rsidRPr="00E07A29">
        <w:rPr>
          <w:rFonts w:ascii="Cambria" w:hAnsi="Cambria"/>
          <w:sz w:val="28"/>
          <w:szCs w:val="28"/>
        </w:rPr>
        <w:t xml:space="preserve"> либо "</w:t>
      </w:r>
      <w:r w:rsidR="00117522">
        <w:rPr>
          <w:rFonts w:ascii="Cambria" w:hAnsi="Cambria"/>
          <w:sz w:val="28"/>
          <w:szCs w:val="28"/>
        </w:rPr>
        <w:t>справа налево</w:t>
      </w:r>
      <w:r w:rsidRPr="00E07A29">
        <w:rPr>
          <w:rFonts w:ascii="Cambria" w:hAnsi="Cambria"/>
          <w:sz w:val="28"/>
          <w:szCs w:val="28"/>
        </w:rPr>
        <w:t xml:space="preserve">" изменения будут перенесены из проекта 2 в проект 1). 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>После этого в столбце "Действия" журнала отличий появится знак направления синхронизации -&gt; и &lt;- соответственно. Далее нажимаем кнопку "Синхронизировать" (</w:t>
      </w:r>
      <w:r w:rsidR="005E1BF9">
        <w:rPr>
          <w:rFonts w:ascii="Cambria" w:hAnsi="Cambria"/>
          <w:sz w:val="28"/>
          <w:szCs w:val="28"/>
        </w:rPr>
        <w:t xml:space="preserve">см. </w:t>
      </w:r>
      <w:r w:rsidRPr="00E07A29">
        <w:rPr>
          <w:rFonts w:ascii="Cambria" w:hAnsi="Cambria"/>
          <w:sz w:val="28"/>
          <w:szCs w:val="28"/>
        </w:rPr>
        <w:t>рисунок 8).</w:t>
      </w:r>
    </w:p>
    <w:p w:rsidR="007C5F18" w:rsidRPr="00E07A29" w:rsidRDefault="005E1BF9" w:rsidP="000C51F1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9648825" cy="281940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88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F18" w:rsidRPr="00E07A29" w:rsidRDefault="007C5F18" w:rsidP="000C51F1">
      <w:pPr>
        <w:autoSpaceDE w:val="0"/>
        <w:autoSpaceDN w:val="0"/>
        <w:adjustRightInd w:val="0"/>
        <w:spacing w:after="240" w:line="360" w:lineRule="auto"/>
        <w:ind w:firstLine="709"/>
        <w:jc w:val="center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>Рисунок 8. Окно "Сравнение проектов". Синхронизация проектов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>Синхронизацию изменений можно также выполнять построчно отдельно для каждого найденного отличия.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b/>
          <w:bCs/>
          <w:sz w:val="28"/>
          <w:szCs w:val="28"/>
        </w:rPr>
      </w:pPr>
      <w:r w:rsidRPr="00E07A29">
        <w:rPr>
          <w:rFonts w:ascii="Cambria" w:hAnsi="Cambria"/>
          <w:b/>
          <w:bCs/>
          <w:sz w:val="28"/>
          <w:szCs w:val="28"/>
        </w:rPr>
        <w:t>Пример работы с функцией сравнения проектов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 xml:space="preserve">Необходимо выполнить сравнение двух проектов автоматики из тестового примера (пошаговое руководство (10 базовых упражнений) и перенести изменения, выполненные в Проекте №2 в части управления задвижкой </w:t>
      </w:r>
      <w:r w:rsidRPr="00E07A29">
        <w:rPr>
          <w:rFonts w:ascii="Cambria" w:hAnsi="Cambria"/>
          <w:sz w:val="28"/>
          <w:szCs w:val="28"/>
          <w:lang w:val="en-US"/>
        </w:rPr>
        <w:t>Z</w:t>
      </w:r>
      <w:r w:rsidRPr="00E07A29">
        <w:rPr>
          <w:rFonts w:ascii="Cambria" w:hAnsi="Cambria"/>
          <w:sz w:val="28"/>
          <w:szCs w:val="28"/>
        </w:rPr>
        <w:t xml:space="preserve">1, в базовый Проект №1. 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 xml:space="preserve">В Проекте №2 алгоритм управления задвижкой Z1 поддерживает расход через систему на уровне 20. Данный алгоритм выполнен в субмодели "Алгоритм управления задвижкой </w:t>
      </w:r>
      <w:r w:rsidRPr="00E07A29">
        <w:rPr>
          <w:rFonts w:ascii="Cambria" w:hAnsi="Cambria"/>
          <w:sz w:val="28"/>
          <w:szCs w:val="28"/>
          <w:lang w:val="en-US"/>
        </w:rPr>
        <w:t>Z</w:t>
      </w:r>
      <w:r w:rsidRPr="00E07A29">
        <w:rPr>
          <w:rFonts w:ascii="Cambria" w:hAnsi="Cambria"/>
          <w:sz w:val="28"/>
          <w:szCs w:val="28"/>
        </w:rPr>
        <w:t xml:space="preserve">1" с именем блока </w:t>
      </w:r>
      <w:r w:rsidRPr="00E07A29">
        <w:rPr>
          <w:rFonts w:ascii="Cambria" w:hAnsi="Cambria"/>
          <w:sz w:val="28"/>
          <w:szCs w:val="28"/>
          <w:lang w:val="en-US"/>
        </w:rPr>
        <w:t>Macro</w:t>
      </w:r>
      <w:r w:rsidRPr="00E07A29">
        <w:rPr>
          <w:rFonts w:ascii="Cambria" w:hAnsi="Cambria"/>
          <w:sz w:val="28"/>
          <w:szCs w:val="28"/>
        </w:rPr>
        <w:t>8.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>Откроем оба проекта в рабочем окне. Выберем в меню "Инструменты" вызов функции сравнения проектов. В появившемся окне укажем пути к обоим проектам. Отметим галочкой все критерии сравнения. Выберем в меню "Сравнивать начиная с главной страницы проекта". Нажимаем кнопку "Сравнить". В появившемся перечне результатов сравнения (</w:t>
      </w:r>
      <w:r w:rsidR="005E1BF9">
        <w:rPr>
          <w:rFonts w:ascii="Cambria" w:hAnsi="Cambria"/>
          <w:sz w:val="28"/>
          <w:szCs w:val="28"/>
        </w:rPr>
        <w:t xml:space="preserve">см. </w:t>
      </w:r>
      <w:r w:rsidRPr="00E07A29">
        <w:rPr>
          <w:rFonts w:ascii="Cambria" w:hAnsi="Cambria"/>
          <w:sz w:val="28"/>
          <w:szCs w:val="28"/>
        </w:rPr>
        <w:t xml:space="preserve">рисунок 9) необходимо выделить, удерживая клавишу </w:t>
      </w:r>
      <w:r w:rsidRPr="00E07A29">
        <w:rPr>
          <w:rFonts w:ascii="Cambria" w:hAnsi="Cambria"/>
          <w:sz w:val="28"/>
          <w:szCs w:val="28"/>
          <w:lang w:val="en-US"/>
        </w:rPr>
        <w:t>Shift</w:t>
      </w:r>
      <w:r w:rsidRPr="00E07A29">
        <w:rPr>
          <w:rFonts w:ascii="Cambria" w:hAnsi="Cambria"/>
          <w:sz w:val="28"/>
          <w:szCs w:val="28"/>
        </w:rPr>
        <w:t xml:space="preserve">, только те, которые относятся к субмодели с именем измененного блока - </w:t>
      </w:r>
      <w:r w:rsidRPr="00E07A29">
        <w:rPr>
          <w:rFonts w:ascii="Cambria" w:hAnsi="Cambria"/>
          <w:sz w:val="28"/>
          <w:szCs w:val="28"/>
          <w:lang w:val="en-US"/>
        </w:rPr>
        <w:t>Macro</w:t>
      </w:r>
      <w:r w:rsidRPr="00E07A29">
        <w:rPr>
          <w:rFonts w:ascii="Cambria" w:hAnsi="Cambria"/>
          <w:sz w:val="28"/>
          <w:szCs w:val="28"/>
        </w:rPr>
        <w:t>8.</w:t>
      </w:r>
    </w:p>
    <w:p w:rsidR="007C5F18" w:rsidRPr="00E07A29" w:rsidRDefault="005E1BF9" w:rsidP="000C51F1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9648825" cy="479107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882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F18" w:rsidRPr="00E07A29" w:rsidRDefault="007C5F18" w:rsidP="000C51F1">
      <w:pPr>
        <w:autoSpaceDE w:val="0"/>
        <w:autoSpaceDN w:val="0"/>
        <w:adjustRightInd w:val="0"/>
        <w:spacing w:after="240" w:line="360" w:lineRule="auto"/>
        <w:ind w:firstLine="709"/>
        <w:jc w:val="center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>Рисунок 8. Окно "Сравнение проектов". Результаты сравнения Проекта№1 и Проекта №2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>Зададим направление синхронизации справа налево "&lt;-" (из Проекта №2 в Проект№1). Наж</w:t>
      </w:r>
      <w:r w:rsidR="00117522">
        <w:rPr>
          <w:rFonts w:ascii="Cambria" w:hAnsi="Cambria"/>
          <w:sz w:val="28"/>
          <w:szCs w:val="28"/>
        </w:rPr>
        <w:t>имаем кнопку "Синхронизировать"</w:t>
      </w:r>
      <w:r w:rsidRPr="00E07A29">
        <w:rPr>
          <w:rFonts w:ascii="Cambria" w:hAnsi="Cambria"/>
          <w:sz w:val="28"/>
          <w:szCs w:val="28"/>
        </w:rPr>
        <w:t xml:space="preserve"> (</w:t>
      </w:r>
      <w:r w:rsidR="005E1BF9">
        <w:rPr>
          <w:rFonts w:ascii="Cambria" w:hAnsi="Cambria"/>
          <w:sz w:val="28"/>
          <w:szCs w:val="28"/>
        </w:rPr>
        <w:t xml:space="preserve">см. </w:t>
      </w:r>
      <w:r w:rsidRPr="00E07A29">
        <w:rPr>
          <w:rFonts w:ascii="Cambria" w:hAnsi="Cambria"/>
          <w:sz w:val="28"/>
          <w:szCs w:val="28"/>
        </w:rPr>
        <w:t>рисунок 9)</w:t>
      </w:r>
      <w:r w:rsidR="00117522">
        <w:rPr>
          <w:rFonts w:ascii="Cambria" w:hAnsi="Cambria"/>
          <w:sz w:val="28"/>
          <w:szCs w:val="28"/>
        </w:rPr>
        <w:t>.</w:t>
      </w:r>
    </w:p>
    <w:p w:rsidR="007C5F18" w:rsidRPr="00E07A29" w:rsidRDefault="005E1BF9" w:rsidP="000C51F1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  <w:highlight w:val="yellow"/>
        </w:rPr>
      </w:pPr>
      <w:r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9648825" cy="479107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882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F18" w:rsidRPr="00E07A29" w:rsidRDefault="007C5F18" w:rsidP="000C51F1">
      <w:pPr>
        <w:autoSpaceDE w:val="0"/>
        <w:autoSpaceDN w:val="0"/>
        <w:adjustRightInd w:val="0"/>
        <w:spacing w:after="240" w:line="360" w:lineRule="auto"/>
        <w:ind w:firstLine="709"/>
        <w:jc w:val="center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>Рисунок 9. Окно "Сравнение проектов". Синхронизация Проекта№1 и Проекта №2</w:t>
      </w:r>
    </w:p>
    <w:p w:rsidR="007C5F18" w:rsidRPr="00E07A29" w:rsidRDefault="007C5F18" w:rsidP="000C51F1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E07A29">
        <w:rPr>
          <w:rFonts w:ascii="Cambria" w:hAnsi="Cambria"/>
          <w:sz w:val="28"/>
          <w:szCs w:val="28"/>
        </w:rPr>
        <w:t xml:space="preserve">Изменения, выполненные в Проекте №2 в блоке </w:t>
      </w:r>
      <w:r w:rsidRPr="00E07A29">
        <w:rPr>
          <w:rFonts w:ascii="Cambria" w:hAnsi="Cambria"/>
          <w:sz w:val="28"/>
          <w:szCs w:val="28"/>
          <w:lang w:val="en-US"/>
        </w:rPr>
        <w:t>Macro</w:t>
      </w:r>
      <w:r w:rsidRPr="00E07A29">
        <w:rPr>
          <w:rFonts w:ascii="Cambria" w:hAnsi="Cambria"/>
          <w:sz w:val="28"/>
          <w:szCs w:val="28"/>
        </w:rPr>
        <w:t>8, будут автоматически перенесены в Проект №1.</w:t>
      </w:r>
      <w:bookmarkStart w:id="0" w:name="_GoBack"/>
      <w:bookmarkEnd w:id="0"/>
    </w:p>
    <w:sectPr w:rsidR="007C5F18" w:rsidRPr="00E07A29" w:rsidSect="00E07A29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CB1"/>
    <w:rsid w:val="00076509"/>
    <w:rsid w:val="000A36A1"/>
    <w:rsid w:val="000C51F1"/>
    <w:rsid w:val="000C5496"/>
    <w:rsid w:val="000D66AA"/>
    <w:rsid w:val="00117522"/>
    <w:rsid w:val="001C3DFA"/>
    <w:rsid w:val="002178DF"/>
    <w:rsid w:val="002271C1"/>
    <w:rsid w:val="0026791C"/>
    <w:rsid w:val="002919FC"/>
    <w:rsid w:val="002A48D3"/>
    <w:rsid w:val="00321BD0"/>
    <w:rsid w:val="003322A4"/>
    <w:rsid w:val="00384052"/>
    <w:rsid w:val="003E0567"/>
    <w:rsid w:val="003F67CA"/>
    <w:rsid w:val="0044606A"/>
    <w:rsid w:val="00462AC3"/>
    <w:rsid w:val="004A27D8"/>
    <w:rsid w:val="004C318D"/>
    <w:rsid w:val="004C5EA8"/>
    <w:rsid w:val="004C6773"/>
    <w:rsid w:val="00515DF7"/>
    <w:rsid w:val="00524E17"/>
    <w:rsid w:val="0056219E"/>
    <w:rsid w:val="005777DB"/>
    <w:rsid w:val="00581A5E"/>
    <w:rsid w:val="005B167E"/>
    <w:rsid w:val="005E1BF9"/>
    <w:rsid w:val="005E2130"/>
    <w:rsid w:val="00607217"/>
    <w:rsid w:val="006819B0"/>
    <w:rsid w:val="00683D13"/>
    <w:rsid w:val="00694A15"/>
    <w:rsid w:val="006D439D"/>
    <w:rsid w:val="0075593F"/>
    <w:rsid w:val="00770F54"/>
    <w:rsid w:val="00772B9B"/>
    <w:rsid w:val="007C5F18"/>
    <w:rsid w:val="007F1318"/>
    <w:rsid w:val="007F6E04"/>
    <w:rsid w:val="00817289"/>
    <w:rsid w:val="00822BD6"/>
    <w:rsid w:val="00841B7F"/>
    <w:rsid w:val="00851261"/>
    <w:rsid w:val="00856DAD"/>
    <w:rsid w:val="00862D33"/>
    <w:rsid w:val="0086526F"/>
    <w:rsid w:val="00875AF8"/>
    <w:rsid w:val="00881D8D"/>
    <w:rsid w:val="008A15DD"/>
    <w:rsid w:val="008A2291"/>
    <w:rsid w:val="008C1E51"/>
    <w:rsid w:val="008F0941"/>
    <w:rsid w:val="008F21D3"/>
    <w:rsid w:val="00930351"/>
    <w:rsid w:val="0094158D"/>
    <w:rsid w:val="0095231A"/>
    <w:rsid w:val="00A11178"/>
    <w:rsid w:val="00A3603B"/>
    <w:rsid w:val="00A36AD8"/>
    <w:rsid w:val="00AC6EF4"/>
    <w:rsid w:val="00B60CD4"/>
    <w:rsid w:val="00BB1441"/>
    <w:rsid w:val="00BC5D16"/>
    <w:rsid w:val="00BE7497"/>
    <w:rsid w:val="00BF611E"/>
    <w:rsid w:val="00C13F56"/>
    <w:rsid w:val="00C35E1D"/>
    <w:rsid w:val="00C376F6"/>
    <w:rsid w:val="00C7703B"/>
    <w:rsid w:val="00C80CB1"/>
    <w:rsid w:val="00C80EC6"/>
    <w:rsid w:val="00CA5238"/>
    <w:rsid w:val="00CB4638"/>
    <w:rsid w:val="00CF4D20"/>
    <w:rsid w:val="00CF7ADD"/>
    <w:rsid w:val="00D26281"/>
    <w:rsid w:val="00D27EAE"/>
    <w:rsid w:val="00D47B94"/>
    <w:rsid w:val="00D52233"/>
    <w:rsid w:val="00D81C90"/>
    <w:rsid w:val="00D90AA6"/>
    <w:rsid w:val="00DC26BA"/>
    <w:rsid w:val="00DD3C3F"/>
    <w:rsid w:val="00DF0C8E"/>
    <w:rsid w:val="00E06DD2"/>
    <w:rsid w:val="00E07A29"/>
    <w:rsid w:val="00E56260"/>
    <w:rsid w:val="00E658B1"/>
    <w:rsid w:val="00E82DF2"/>
    <w:rsid w:val="00E86173"/>
    <w:rsid w:val="00EB6FAB"/>
    <w:rsid w:val="00F34262"/>
    <w:rsid w:val="00F63D02"/>
    <w:rsid w:val="00F72446"/>
    <w:rsid w:val="00F7646E"/>
    <w:rsid w:val="00FA1D57"/>
    <w:rsid w:val="00FB5621"/>
    <w:rsid w:val="00FD0274"/>
    <w:rsid w:val="00FE3B54"/>
    <w:rsid w:val="00FF380B"/>
    <w:rsid w:val="00FF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CB1"/>
    <w:rPr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CB1"/>
    <w:rPr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923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Сравнение блоков</vt:lpstr>
    </vt:vector>
  </TitlesOfParts>
  <Company/>
  <LinksUpToDate>false</LinksUpToDate>
  <CharactersWithSpaces>6174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Сравнение блоков</dc:title>
  <dc:creator>Asus</dc:creator>
  <cp:lastModifiedBy>Asus</cp:lastModifiedBy>
  <cp:revision>2</cp:revision>
  <dcterms:created xsi:type="dcterms:W3CDTF">2014-12-29T13:40:00Z</dcterms:created>
  <dcterms:modified xsi:type="dcterms:W3CDTF">2014-12-29T13:40:00Z</dcterms:modified>
</cp:coreProperties>
</file>