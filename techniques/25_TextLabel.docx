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E" w:rsidRPr="008E67A3" w:rsidRDefault="003B77BE" w:rsidP="00C80CB1">
      <w:pPr>
        <w:rPr>
          <w:rFonts w:ascii="Cambria" w:hAnsi="Cambria"/>
          <w:b/>
          <w:color w:val="0000FF"/>
          <w:sz w:val="36"/>
          <w:szCs w:val="36"/>
          <w:lang w:val="en-US"/>
        </w:rPr>
      </w:pPr>
      <w:bookmarkStart w:id="0" w:name="_Toc319906252"/>
      <w:r w:rsidRPr="008E67A3">
        <w:rPr>
          <w:rFonts w:ascii="Cambria" w:hAnsi="Cambria"/>
          <w:b/>
          <w:color w:val="0000FF"/>
          <w:sz w:val="36"/>
          <w:szCs w:val="36"/>
        </w:rPr>
        <w:t>Подпись объектов</w:t>
      </w:r>
    </w:p>
    <w:p w:rsidR="003B77BE" w:rsidRPr="008E67A3" w:rsidRDefault="003B77B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автоматической подписи объектов</w:t>
      </w:r>
    </w:p>
    <w:p w:rsidR="003B77BE" w:rsidRPr="00B77D11" w:rsidRDefault="003B77BE" w:rsidP="00C80CB1">
      <w:pPr>
        <w:rPr>
          <w:rFonts w:ascii="Cambria" w:hAnsi="Cambria"/>
          <w:sz w:val="28"/>
          <w:szCs w:val="28"/>
          <w:lang w:val="en-US"/>
        </w:rPr>
      </w:pPr>
      <w:r w:rsidRPr="00F128A7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B77BE" w:rsidRPr="00B77D11" w:rsidRDefault="003B77BE" w:rsidP="00C80CB1">
      <w:pPr>
        <w:rPr>
          <w:rFonts w:ascii="Cambria" w:hAnsi="Cambria"/>
          <w:sz w:val="28"/>
          <w:szCs w:val="28"/>
          <w:lang w:val="en-US"/>
        </w:rPr>
      </w:pPr>
    </w:p>
    <w:p w:rsidR="003B77BE" w:rsidRPr="008E67A3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t xml:space="preserve">Каждый типовой блок в среде SimInTech </w:t>
      </w:r>
      <w:r>
        <w:rPr>
          <w:rFonts w:ascii="Cambria" w:hAnsi="Cambria"/>
          <w:sz w:val="28"/>
          <w:szCs w:val="28"/>
        </w:rPr>
        <w:t>имеет свойство "Подпись блока" (</w:t>
      </w:r>
      <w:r>
        <w:rPr>
          <w:rFonts w:ascii="Cambria" w:hAnsi="Cambria"/>
          <w:sz w:val="28"/>
          <w:szCs w:val="28"/>
          <w:lang w:val="en-US"/>
        </w:rPr>
        <w:t>LabelText</w:t>
      </w:r>
      <w:r w:rsidRPr="008E67A3">
        <w:rPr>
          <w:rFonts w:ascii="Cambria" w:hAnsi="Cambria"/>
          <w:sz w:val="28"/>
          <w:szCs w:val="28"/>
        </w:rPr>
        <w:t xml:space="preserve">). </w:t>
      </w:r>
      <w:r>
        <w:rPr>
          <w:rFonts w:ascii="Cambria" w:hAnsi="Cambria"/>
          <w:sz w:val="28"/>
          <w:szCs w:val="28"/>
        </w:rPr>
        <w:t>Изменение подписи блоков выполняется в окне свойств блока (вызывается нажатием правой кнопки мыши по объекту), вкладка "Общие", строка "Подпись блока" (см. рисунок 1).</w:t>
      </w:r>
    </w:p>
    <w:p w:rsidR="003B77BE" w:rsidRPr="008E67A3" w:rsidRDefault="003B77BE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6.25pt;height:491.25pt">
            <v:imagedata r:id="rId4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Окно свойств блока</w:t>
      </w:r>
    </w:p>
    <w:p w:rsidR="003B77BE" w:rsidRDefault="003B77BE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Заданное текстовое значение отображается в схемном окне проекта рядом с родительским блоком, а текстовая переменная, содержащая подпись, определяется программой как общее свойство данного блока с именем "</w:t>
      </w:r>
      <w:r>
        <w:rPr>
          <w:rFonts w:ascii="Cambria" w:hAnsi="Cambria"/>
          <w:sz w:val="28"/>
          <w:szCs w:val="28"/>
          <w:lang w:val="en-US"/>
        </w:rPr>
        <w:t>LabelText</w:t>
      </w:r>
      <w:r>
        <w:rPr>
          <w:rFonts w:ascii="Cambria" w:hAnsi="Cambria"/>
          <w:sz w:val="28"/>
          <w:szCs w:val="28"/>
        </w:rPr>
        <w:t>" (см. рисунок 2).</w:t>
      </w:r>
    </w:p>
    <w:p w:rsidR="003B77BE" w:rsidRDefault="003B77BE" w:rsidP="008E67A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8E67A3">
        <w:rPr>
          <w:rFonts w:ascii="Cambria" w:hAnsi="Cambria"/>
          <w:sz w:val="28"/>
          <w:szCs w:val="28"/>
        </w:rPr>
        <w:pict>
          <v:shape id="_x0000_i1027" type="#_x0000_t75" style="width:273pt;height:171.75pt">
            <v:imagedata r:id="rId5" o:title=""/>
          </v:shape>
        </w:pict>
      </w:r>
    </w:p>
    <w:p w:rsidR="003B77BE" w:rsidRPr="003979D8" w:rsidRDefault="003B77BE" w:rsidP="008E67A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Параметры блока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среде </w:t>
      </w:r>
      <w:r w:rsidRPr="00B77D11">
        <w:rPr>
          <w:rFonts w:ascii="Cambria" w:hAnsi="Cambria"/>
          <w:sz w:val="28"/>
          <w:szCs w:val="28"/>
        </w:rPr>
        <w:t xml:space="preserve">SimInTech </w:t>
      </w:r>
      <w:r>
        <w:rPr>
          <w:rFonts w:ascii="Cambria" w:hAnsi="Cambria"/>
          <w:sz w:val="28"/>
          <w:szCs w:val="28"/>
        </w:rPr>
        <w:t>предусмотрена также возможность автоматизированного присвоения типовой подписи к множеству блоков. При этом подпись является не свойством родительского блока, а типовым блоком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 xml:space="preserve">". </w:t>
      </w:r>
    </w:p>
    <w:p w:rsidR="003B77BE" w:rsidRDefault="003B77BE" w:rsidP="006C4D3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автоматической подписи блоков необходимо выделить нужные объекты в проекте и выбрать в 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(см.рисунок 3).</w:t>
      </w:r>
    </w:p>
    <w:p w:rsidR="003B77BE" w:rsidRDefault="003B77BE" w:rsidP="001A19F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1A19FD">
        <w:rPr>
          <w:rFonts w:ascii="Cambria" w:hAnsi="Cambria"/>
          <w:sz w:val="28"/>
          <w:szCs w:val="28"/>
        </w:rPr>
        <w:pict>
          <v:shape id="_x0000_i1028" type="#_x0000_t75" style="width:600.75pt;height:281.25pt">
            <v:imagedata r:id="rId6" o:title=""/>
          </v:shape>
        </w:pict>
      </w:r>
    </w:p>
    <w:p w:rsidR="003B77BE" w:rsidRPr="003979D8" w:rsidRDefault="003B77BE" w:rsidP="001A19FD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автоматизированной подписи объектов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появившемся окне  (см.рисунок 4) необходимо задать типы объектов, которые необходимо подписать - блоки, линии связи, подчиненные объекты, выделенные объекты. Также предусмотрена возможность автоматического поиска множества объектов по фильтрам имени либо класса без предварительного выделения объектов.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Справа в окне "Подпись объектов" в поле "Текст подписи" необходимо ввести требуемый текст и задать при необходимости выводимые параметры родительских объектов </w:t>
      </w:r>
      <w:r w:rsidRPr="00BA1D6B">
        <w:rPr>
          <w:rFonts w:ascii="Cambria" w:hAnsi="Cambria"/>
          <w:sz w:val="28"/>
          <w:szCs w:val="28"/>
        </w:rPr>
        <w:t>(например, имя, индекс, высотная отметка или давление в узле и т.п.).</w:t>
      </w:r>
      <w:r>
        <w:rPr>
          <w:rFonts w:ascii="Cambria" w:hAnsi="Cambria"/>
          <w:sz w:val="28"/>
          <w:szCs w:val="28"/>
        </w:rPr>
        <w:t>, которые будут отображаться в создаваемых блоках типа "</w:t>
      </w:r>
      <w:r w:rsidRPr="006C4D37">
        <w:rPr>
          <w:rFonts w:ascii="Cambria" w:hAnsi="Cambria"/>
          <w:sz w:val="28"/>
          <w:szCs w:val="28"/>
        </w:rPr>
        <w:t xml:space="preserve"> TextLabel</w:t>
      </w:r>
      <w:r>
        <w:rPr>
          <w:rFonts w:ascii="Cambria" w:hAnsi="Cambria"/>
          <w:sz w:val="28"/>
          <w:szCs w:val="28"/>
        </w:rPr>
        <w:t>".</w:t>
      </w:r>
    </w:p>
    <w:p w:rsidR="003B77BE" w:rsidRDefault="003B77BE" w:rsidP="00336EA5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336EA5">
        <w:rPr>
          <w:rFonts w:ascii="Cambria" w:hAnsi="Cambria"/>
          <w:sz w:val="28"/>
          <w:szCs w:val="28"/>
        </w:rPr>
        <w:pict>
          <v:shape id="_x0000_i1029" type="#_x0000_t75" style="width:330.75pt;height:238.5pt">
            <v:imagedata r:id="rId7" o:title=""/>
          </v:shape>
        </w:pict>
      </w:r>
    </w:p>
    <w:p w:rsidR="003B77BE" w:rsidRPr="003979D8" w:rsidRDefault="003B77BE" w:rsidP="00336EA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Окно настройки автоматической подписи объектов</w:t>
      </w:r>
    </w:p>
    <w:p w:rsidR="003B77BE" w:rsidRPr="008E67A3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нажатия кнопки "ОК" в проекте всем блокам, отфильтрованным по заданным условиям, будут присвоены и отображены на экране блоки </w:t>
      </w:r>
      <w:r w:rsidRPr="00BA1D6B">
        <w:rPr>
          <w:rFonts w:ascii="Cambria" w:hAnsi="Cambria"/>
          <w:sz w:val="28"/>
          <w:szCs w:val="28"/>
        </w:rPr>
        <w:t>типа TextaLabel</w:t>
      </w:r>
      <w:r>
        <w:rPr>
          <w:rFonts w:ascii="Cambria" w:hAnsi="Cambria"/>
          <w:sz w:val="28"/>
          <w:szCs w:val="28"/>
        </w:rPr>
        <w:t>.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>функцией автоматической подписи блоков</w:t>
      </w:r>
    </w:p>
    <w:p w:rsidR="003B77BE" w:rsidRPr="00C07C1E" w:rsidRDefault="003B77BE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>
        <w:rPr>
          <w:rFonts w:ascii="Cambria" w:hAnsi="Cambria"/>
          <w:sz w:val="28"/>
          <w:szCs w:val="28"/>
        </w:rPr>
        <w:t xml:space="preserve">всем задвижкам </w:t>
      </w:r>
      <w:r w:rsidRPr="00C07C1E">
        <w:rPr>
          <w:rFonts w:ascii="Cambria" w:hAnsi="Cambria"/>
          <w:sz w:val="28"/>
          <w:szCs w:val="28"/>
        </w:rPr>
        <w:t>из тестового примера (пошаговое руководство (10 базовых упражнений)</w:t>
      </w:r>
      <w:r>
        <w:rPr>
          <w:rFonts w:ascii="Cambria" w:hAnsi="Cambria"/>
          <w:sz w:val="28"/>
          <w:szCs w:val="28"/>
        </w:rPr>
        <w:t xml:space="preserve"> автоматически присвоить подпись, содержащую название объекта и текущее положение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Pr="00BA1D6B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связи с тем, что в данном проекте всего две задвижки, их можно выделить вручную. В тех случаях, когда объектов много и расположены они в разных местах проекта удобнее воспользоваться фильтром.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Подпись объектов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>
        <w:rPr>
          <w:rFonts w:ascii="Cambria" w:hAnsi="Cambria"/>
          <w:sz w:val="28"/>
          <w:szCs w:val="28"/>
        </w:rPr>
        <w:t>выделим галочкой тип объектов "блоки", "подчиненные объекты". Зададим фильтр объектов по имени. Т.к. все задвижки в проекте названы Z</w:t>
      </w:r>
      <w:r w:rsidRPr="00C07C1E">
        <w:rPr>
          <w:rFonts w:ascii="Cambria" w:hAnsi="Cambria"/>
          <w:sz w:val="28"/>
          <w:szCs w:val="28"/>
        </w:rPr>
        <w:t>№, фильтр будет выглядеть "Z*"</w:t>
      </w:r>
      <w:r>
        <w:rPr>
          <w:rFonts w:ascii="Cambria" w:hAnsi="Cambria"/>
          <w:sz w:val="28"/>
          <w:szCs w:val="28"/>
        </w:rPr>
        <w:t xml:space="preserve">, что означает выборку из всех объектов, имена которых начинаются с </w:t>
      </w:r>
      <w:r>
        <w:rPr>
          <w:rFonts w:ascii="Cambria" w:hAnsi="Cambria"/>
          <w:sz w:val="28"/>
          <w:szCs w:val="28"/>
          <w:lang w:val="en-US"/>
        </w:rPr>
        <w:t>Z</w:t>
      </w:r>
      <w:r>
        <w:rPr>
          <w:rFonts w:ascii="Cambria" w:hAnsi="Cambria"/>
          <w:sz w:val="28"/>
          <w:szCs w:val="28"/>
        </w:rPr>
        <w:t xml:space="preserve">. 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Введем текст подписи в две строки "Задвижка, текущее положение %". Введем соответственно в окне выводимых параметров в две строки "</w:t>
      </w:r>
      <w:r>
        <w:rPr>
          <w:rFonts w:ascii="Cambria" w:hAnsi="Cambria"/>
          <w:sz w:val="28"/>
          <w:szCs w:val="28"/>
          <w:lang w:val="en-US"/>
        </w:rPr>
        <w:t>Name</w:t>
      </w:r>
      <w:r w:rsidRPr="00A032D1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State</w:t>
      </w:r>
      <w:r>
        <w:rPr>
          <w:rFonts w:ascii="Cambria" w:hAnsi="Cambria"/>
          <w:sz w:val="28"/>
          <w:szCs w:val="28"/>
        </w:rPr>
        <w:t>" (см. рисунок 5). Нажмем "ОК".</w:t>
      </w:r>
    </w:p>
    <w:p w:rsidR="003B77BE" w:rsidRPr="00A032D1" w:rsidRDefault="003B77BE" w:rsidP="00A032D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A032D1">
        <w:rPr>
          <w:rFonts w:ascii="Cambria" w:hAnsi="Cambria"/>
          <w:sz w:val="28"/>
          <w:szCs w:val="28"/>
        </w:rPr>
        <w:pict>
          <v:shape id="_x0000_i1030" type="#_x0000_t75" style="width:330.75pt;height:238.5pt">
            <v:imagedata r:id="rId8" o:title=""/>
          </v:shape>
        </w:pict>
      </w:r>
    </w:p>
    <w:p w:rsidR="003B77BE" w:rsidRPr="003979D8" w:rsidRDefault="003B77BE" w:rsidP="00A032D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настройки функции автоматической подписи объектов</w:t>
      </w:r>
    </w:p>
    <w:p w:rsidR="003B77BE" w:rsidRDefault="003B77BE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В схемном окне проекта убедимся, что появились новые объекты типа </w:t>
      </w:r>
      <w:r w:rsidRPr="00BA1D6B">
        <w:rPr>
          <w:rFonts w:ascii="Cambria" w:hAnsi="Cambria"/>
          <w:sz w:val="28"/>
          <w:szCs w:val="28"/>
        </w:rPr>
        <w:t>TextaLabel</w:t>
      </w:r>
      <w:r>
        <w:rPr>
          <w:rFonts w:ascii="Cambria" w:hAnsi="Cambria"/>
          <w:sz w:val="28"/>
          <w:szCs w:val="28"/>
        </w:rPr>
        <w:t>, подчиненные существующим в проекте задвижками. Содержимое текстовых объектов должно быть следующее -  "Задвижка "Имя задвижки"; текущее положение "Положение" (см. рисунок 6).</w:t>
      </w:r>
    </w:p>
    <w:p w:rsidR="003B77BE" w:rsidRDefault="003B77BE" w:rsidP="007802B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7802BC">
        <w:rPr>
          <w:rFonts w:ascii="Cambria" w:hAnsi="Cambria"/>
          <w:sz w:val="28"/>
          <w:szCs w:val="28"/>
        </w:rPr>
        <w:pict>
          <v:shape id="_x0000_i1031" type="#_x0000_t75" style="width:708.75pt;height:402pt">
            <v:imagedata r:id="rId9" o:title=""/>
          </v:shape>
        </w:pict>
      </w:r>
    </w:p>
    <w:p w:rsidR="003B77BE" w:rsidRPr="003979D8" w:rsidRDefault="003B77BE" w:rsidP="007802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автоматической подписи объектов</w:t>
      </w:r>
    </w:p>
    <w:p w:rsidR="003B77BE" w:rsidRPr="00C07C1E" w:rsidRDefault="003B77BE" w:rsidP="007802BC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B77BE" w:rsidRPr="00C07C1E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A19FD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36EA5"/>
    <w:rsid w:val="0034619C"/>
    <w:rsid w:val="00384052"/>
    <w:rsid w:val="003979D8"/>
    <w:rsid w:val="003B6075"/>
    <w:rsid w:val="003B77BE"/>
    <w:rsid w:val="003E0567"/>
    <w:rsid w:val="003E05DC"/>
    <w:rsid w:val="003F67CA"/>
    <w:rsid w:val="004040D6"/>
    <w:rsid w:val="00423AAB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5F4827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E03DA4"/>
    <w:rsid w:val="00E06DD2"/>
    <w:rsid w:val="00E16ED0"/>
    <w:rsid w:val="00E40E3C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2757C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80CB1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484</Words>
  <Characters>2759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2</cp:revision>
  <dcterms:created xsi:type="dcterms:W3CDTF">2014-12-16T22:05:00Z</dcterms:created>
  <dcterms:modified xsi:type="dcterms:W3CDTF">2014-12-16T22:05:00Z</dcterms:modified>
</cp:coreProperties>
</file>