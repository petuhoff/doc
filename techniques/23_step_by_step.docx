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96E" w:rsidRDefault="0052396E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bookmarkStart w:id="1" w:name="_GoBack"/>
      <w:bookmarkEnd w:id="1"/>
      <w:r>
        <w:rPr>
          <w:rFonts w:ascii="Cambria" w:hAnsi="Cambria"/>
          <w:b/>
          <w:color w:val="0000FF"/>
          <w:sz w:val="36"/>
          <w:szCs w:val="36"/>
        </w:rPr>
        <w:t>Пошаговый расчет</w:t>
      </w:r>
    </w:p>
    <w:p w:rsidR="0052396E" w:rsidRPr="00B77D11" w:rsidRDefault="0052396E" w:rsidP="00C80CB1">
      <w:pPr>
        <w:rPr>
          <w:rFonts w:ascii="Cambria" w:hAnsi="Cambria"/>
          <w:i/>
          <w:color w:val="0000FF"/>
          <w:sz w:val="28"/>
          <w:szCs w:val="28"/>
        </w:rPr>
      </w:pPr>
      <w:r w:rsidRPr="00B77D11">
        <w:rPr>
          <w:rFonts w:ascii="Cambria" w:hAnsi="Cambria"/>
          <w:i/>
          <w:color w:val="0000FF"/>
          <w:sz w:val="28"/>
          <w:szCs w:val="28"/>
        </w:rPr>
        <w:t xml:space="preserve">Описание </w:t>
      </w:r>
      <w:r>
        <w:rPr>
          <w:rFonts w:ascii="Cambria" w:hAnsi="Cambria"/>
          <w:i/>
          <w:color w:val="0000FF"/>
          <w:sz w:val="28"/>
          <w:szCs w:val="28"/>
        </w:rPr>
        <w:t>особенностей отладки программ с помощью пошагового расчета</w:t>
      </w:r>
    </w:p>
    <w:p w:rsidR="0052396E" w:rsidRPr="00B77D11" w:rsidRDefault="00DF1DF8" w:rsidP="00C80CB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52396E" w:rsidRPr="00B77D11" w:rsidRDefault="0052396E" w:rsidP="00C80CB1">
      <w:pPr>
        <w:rPr>
          <w:rFonts w:ascii="Cambria" w:hAnsi="Cambria"/>
          <w:sz w:val="28"/>
          <w:szCs w:val="28"/>
          <w:lang w:val="en-US"/>
        </w:rPr>
      </w:pPr>
    </w:p>
    <w:p w:rsidR="0052396E" w:rsidRDefault="0052396E" w:rsidP="00061B9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отладки программного кода </w:t>
      </w:r>
      <w:r w:rsidRPr="00B77D11">
        <w:rPr>
          <w:rFonts w:ascii="Cambria" w:hAnsi="Cambria"/>
          <w:sz w:val="28"/>
          <w:szCs w:val="28"/>
        </w:rPr>
        <w:t xml:space="preserve">в среде SimInTech </w:t>
      </w:r>
      <w:r>
        <w:rPr>
          <w:rFonts w:ascii="Cambria" w:hAnsi="Cambria"/>
          <w:sz w:val="28"/>
          <w:szCs w:val="28"/>
        </w:rPr>
        <w:t xml:space="preserve">предусмотрена возможность пошагового расчета (моделирования). Настройка шага расчета производится в меню  схемного окна (см. рисунок 1). Также аналогичная кнопка предусмотрена </w:t>
      </w:r>
      <w:r w:rsidRPr="009E0664">
        <w:rPr>
          <w:rFonts w:ascii="Cambria" w:hAnsi="Cambria"/>
          <w:sz w:val="28"/>
          <w:szCs w:val="28"/>
        </w:rPr>
        <w:t>в главном меню схемного окна во вкладке "Расчет" подпункт "</w:t>
      </w:r>
      <w:r>
        <w:rPr>
          <w:rFonts w:ascii="Cambria" w:hAnsi="Cambria"/>
          <w:sz w:val="28"/>
          <w:szCs w:val="28"/>
        </w:rPr>
        <w:t>Параметры расчета</w:t>
      </w:r>
      <w:r w:rsidRPr="009E0664">
        <w:rPr>
          <w:rFonts w:ascii="Cambria" w:hAnsi="Cambria"/>
          <w:sz w:val="28"/>
          <w:szCs w:val="28"/>
        </w:rPr>
        <w:t>"</w:t>
      </w:r>
      <w:r>
        <w:rPr>
          <w:rFonts w:ascii="Cambria" w:hAnsi="Cambria"/>
          <w:sz w:val="28"/>
          <w:szCs w:val="28"/>
        </w:rPr>
        <w:t xml:space="preserve"> (см. рисунок 2).</w:t>
      </w:r>
    </w:p>
    <w:p w:rsidR="0052396E" w:rsidRPr="00B77D11" w:rsidRDefault="00DF1DF8" w:rsidP="00641FEF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11.4pt;height:349.25pt">
            <v:imagedata r:id="rId5" o:title=""/>
          </v:shape>
        </w:pict>
      </w:r>
    </w:p>
    <w:p w:rsidR="0052396E" w:rsidRPr="003979D8" w:rsidRDefault="0052396E" w:rsidP="006605B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 xml:space="preserve">Рисунок 1. </w:t>
      </w:r>
      <w:r>
        <w:rPr>
          <w:rFonts w:ascii="Cambria" w:hAnsi="Cambria"/>
          <w:b/>
          <w:sz w:val="28"/>
          <w:szCs w:val="28"/>
        </w:rPr>
        <w:t>Панель н</w:t>
      </w:r>
      <w:r w:rsidRPr="003979D8">
        <w:rPr>
          <w:rFonts w:ascii="Cambria" w:hAnsi="Cambria"/>
          <w:b/>
          <w:sz w:val="28"/>
          <w:szCs w:val="28"/>
        </w:rPr>
        <w:t>астройк</w:t>
      </w:r>
      <w:r>
        <w:rPr>
          <w:rFonts w:ascii="Cambria" w:hAnsi="Cambria"/>
          <w:b/>
          <w:sz w:val="28"/>
          <w:szCs w:val="28"/>
        </w:rPr>
        <w:t>и параметров расчета</w:t>
      </w:r>
    </w:p>
    <w:p w:rsidR="0052396E" w:rsidRDefault="00DF1DF8" w:rsidP="00E16E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27" type="#_x0000_t75" style="width:612.55pt;height:177.3pt">
            <v:imagedata r:id="rId6" o:title=""/>
          </v:shape>
        </w:pict>
      </w:r>
    </w:p>
    <w:p w:rsidR="0052396E" w:rsidRPr="003979D8" w:rsidRDefault="0052396E" w:rsidP="00065AB6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2. Параметры расчета</w:t>
      </w:r>
    </w:p>
    <w:p w:rsidR="0052396E" w:rsidRPr="00441919" w:rsidRDefault="0052396E" w:rsidP="00E16E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  <w:u w:val="double"/>
        </w:rPr>
      </w:pPr>
      <w:r>
        <w:rPr>
          <w:rFonts w:ascii="Cambria" w:hAnsi="Cambria"/>
          <w:sz w:val="28"/>
          <w:szCs w:val="28"/>
        </w:rPr>
        <w:t xml:space="preserve">В меню "Параметры расчета" (см. рисунок 3) задается максимальный, минимальный шаг расчета и шаг синхронизации проектов. В среде предусмотрена возможность расчета проектов с фиксированным и переменным шагом. В случае если требуется расчет проекта с фиксированном шагом, значения максимального и минимального шага в меню задаются одинаковыми значениями. В случае, если шаг выбран переменным, то для расчета проектов автоматически выбирается оптимальный шаг в заданных рамках в зависимости от текущих требуемых объемов вычислений. </w:t>
      </w:r>
    </w:p>
    <w:p w:rsidR="0052396E" w:rsidRDefault="00DF1DF8" w:rsidP="008073B6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pict>
          <v:shape id="_x0000_i1028" type="#_x0000_t75" style="width:486.8pt;height:314.85pt">
            <v:imagedata r:id="rId7" o:title=""/>
          </v:shape>
        </w:pict>
      </w:r>
    </w:p>
    <w:p w:rsidR="0052396E" w:rsidRPr="003979D8" w:rsidRDefault="0052396E" w:rsidP="008073B6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3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Н</w:t>
      </w:r>
      <w:r w:rsidRPr="003979D8">
        <w:rPr>
          <w:rFonts w:ascii="Cambria" w:hAnsi="Cambria"/>
          <w:b/>
          <w:sz w:val="28"/>
          <w:szCs w:val="28"/>
        </w:rPr>
        <w:t>астройк</w:t>
      </w:r>
      <w:r>
        <w:rPr>
          <w:rFonts w:ascii="Cambria" w:hAnsi="Cambria"/>
          <w:b/>
          <w:sz w:val="28"/>
          <w:szCs w:val="28"/>
        </w:rPr>
        <w:t>а величин шага расчета</w:t>
      </w:r>
    </w:p>
    <w:p w:rsidR="0052396E" w:rsidRDefault="0052396E" w:rsidP="00C761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отладки программного кода пользователь может воспользоваться пошаговым расчетом. Данная функция позволяет выполнять каждый следующих шаг расчета по команде пользователя.</w:t>
      </w:r>
    </w:p>
    <w:p w:rsidR="0052396E" w:rsidRDefault="0052396E" w:rsidP="00C761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 запуске проекта в режиме пошагового расчета необходимо воспользоваться кнопкой инициализации параметров  в главном меню проекта (см. рисунок 4). Данная функция выполняет один шаг расчета для инициализации всех параметров расчета и выводит расчет в состояние паузы. </w:t>
      </w:r>
    </w:p>
    <w:p w:rsidR="0052396E" w:rsidRDefault="00DF1DF8" w:rsidP="0090512B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29" type="#_x0000_t75" style="width:607.15pt;height:93.5pt">
            <v:imagedata r:id="rId8" o:title=""/>
          </v:shape>
        </w:pict>
      </w:r>
    </w:p>
    <w:p w:rsidR="0052396E" w:rsidRPr="003979D8" w:rsidRDefault="0052396E" w:rsidP="0090512B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4.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Запуск проекта в режиме пошагового расчета. Шаг 1 "Инициализация параметров"</w:t>
      </w:r>
    </w:p>
    <w:p w:rsidR="0052396E" w:rsidRDefault="0052396E" w:rsidP="00C7616F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Для выполнения каждого следующего шага пользователю необходимо нажимать кнопку "Сделать шаг" в главном меню проекта (см. рисунок 5). </w:t>
      </w:r>
    </w:p>
    <w:p w:rsidR="0052396E" w:rsidRDefault="00DF1DF8" w:rsidP="00AA5C1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0" type="#_x0000_t75" style="width:614.7pt;height:96.7pt">
            <v:imagedata r:id="rId9" o:title=""/>
          </v:shape>
        </w:pict>
      </w:r>
    </w:p>
    <w:p w:rsidR="0052396E" w:rsidRDefault="0052396E" w:rsidP="0090512B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5 .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Пошаговый расчет. Выполнение одного шага расчета по команде пользователя</w:t>
      </w:r>
    </w:p>
    <w:p w:rsidR="0052396E" w:rsidRDefault="0052396E" w:rsidP="00E16E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случае, если необходимо просчитывать в пошаговом режиме пакет проектов, аналогичные кнопки предусмотрены в меню настройки пакета проектов (см. рисунок 6)</w:t>
      </w:r>
    </w:p>
    <w:p w:rsidR="0052396E" w:rsidRDefault="00DF1DF8" w:rsidP="00EA715F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1" type="#_x0000_t75" style="width:315.95pt;height:128.95pt">
            <v:imagedata r:id="rId10" o:title=""/>
          </v:shape>
        </w:pict>
      </w:r>
    </w:p>
    <w:p w:rsidR="0052396E" w:rsidRDefault="0052396E" w:rsidP="00EA715F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6 .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Пошаговый расчет. Настройка пакета проектов</w:t>
      </w:r>
    </w:p>
    <w:p w:rsidR="0052396E" w:rsidRDefault="0052396E" w:rsidP="00945B8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9E0664">
        <w:rPr>
          <w:rFonts w:ascii="Cambria" w:hAnsi="Cambria"/>
          <w:sz w:val="28"/>
          <w:szCs w:val="28"/>
        </w:rPr>
        <w:lastRenderedPageBreak/>
        <w:t xml:space="preserve">Режим пошагового расчета </w:t>
      </w:r>
      <w:r>
        <w:rPr>
          <w:rFonts w:ascii="Cambria" w:hAnsi="Cambria"/>
          <w:sz w:val="28"/>
          <w:szCs w:val="28"/>
        </w:rPr>
        <w:t xml:space="preserve">также </w:t>
      </w:r>
      <w:r w:rsidRPr="009E0664">
        <w:rPr>
          <w:rFonts w:ascii="Cambria" w:hAnsi="Cambria"/>
          <w:sz w:val="28"/>
          <w:szCs w:val="28"/>
        </w:rPr>
        <w:t xml:space="preserve">задается в главном меню схемного окна во вкладке "Расчет" подпункт "Отладочная информация" (см. рисунок </w:t>
      </w:r>
      <w:r>
        <w:rPr>
          <w:rFonts w:ascii="Cambria" w:hAnsi="Cambria"/>
          <w:sz w:val="28"/>
          <w:szCs w:val="28"/>
        </w:rPr>
        <w:t>7</w:t>
      </w:r>
      <w:r w:rsidRPr="009E0664">
        <w:rPr>
          <w:rFonts w:ascii="Cambria" w:hAnsi="Cambria"/>
          <w:sz w:val="28"/>
          <w:szCs w:val="28"/>
        </w:rPr>
        <w:t>)</w:t>
      </w:r>
      <w:r>
        <w:rPr>
          <w:rFonts w:ascii="Cambria" w:hAnsi="Cambria"/>
          <w:sz w:val="28"/>
          <w:szCs w:val="28"/>
        </w:rPr>
        <w:t>.</w:t>
      </w:r>
      <w:r w:rsidRPr="00945B8C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В появившемся меню необходимо установить галочку внизу окна "Пошаговый расчет" (см. рисунок 8).</w:t>
      </w:r>
    </w:p>
    <w:p w:rsidR="0052396E" w:rsidRPr="009E0664" w:rsidRDefault="0052396E" w:rsidP="009E0664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</w:p>
    <w:p w:rsidR="0052396E" w:rsidRDefault="00DF1DF8" w:rsidP="00945B8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2" type="#_x0000_t75" style="width:612.55pt;height:178.4pt">
            <v:imagedata r:id="rId11" o:title=""/>
          </v:shape>
        </w:pict>
      </w:r>
    </w:p>
    <w:p w:rsidR="0052396E" w:rsidRDefault="0052396E" w:rsidP="00945B8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7.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Вызов меню "Отладочная информация"</w:t>
      </w:r>
    </w:p>
    <w:p w:rsidR="0052396E" w:rsidRDefault="00DF1DF8" w:rsidP="00945B8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pict>
          <v:shape id="_x0000_i1033" type="#_x0000_t75" style="width:300.9pt;height:300.9pt">
            <v:imagedata r:id="rId12" o:title=""/>
          </v:shape>
        </w:pict>
      </w:r>
    </w:p>
    <w:p w:rsidR="0052396E" w:rsidRPr="00DC010C" w:rsidRDefault="0052396E" w:rsidP="00052654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DC010C">
        <w:rPr>
          <w:rFonts w:ascii="Cambria" w:hAnsi="Cambria"/>
          <w:b/>
          <w:sz w:val="28"/>
          <w:szCs w:val="28"/>
        </w:rPr>
        <w:t>Рисунок 8. Окно "Отладочная информация". Пошаговый расчет</w:t>
      </w:r>
    </w:p>
    <w:p w:rsidR="0052396E" w:rsidRPr="00DC010C" w:rsidRDefault="0052396E" w:rsidP="002D54F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DC010C">
        <w:rPr>
          <w:rFonts w:ascii="Cambria" w:hAnsi="Cambria"/>
          <w:sz w:val="28"/>
          <w:szCs w:val="28"/>
        </w:rPr>
        <w:t xml:space="preserve">Для отладки программ, описывающих функционирование типовых блоков </w:t>
      </w:r>
      <w:r w:rsidRPr="00AF10B2">
        <w:rPr>
          <w:rFonts w:ascii="Cambria" w:hAnsi="Cambria"/>
          <w:b/>
          <w:bCs/>
          <w:sz w:val="28"/>
          <w:szCs w:val="28"/>
        </w:rPr>
        <w:t>«Язык программирования»</w:t>
      </w:r>
      <w:r w:rsidRPr="00DC010C">
        <w:rPr>
          <w:rFonts w:ascii="Cambria" w:hAnsi="Cambria"/>
          <w:sz w:val="28"/>
          <w:szCs w:val="28"/>
        </w:rPr>
        <w:t xml:space="preserve">, предусмотрена кнопка "Пошаговая отладка" в окне </w:t>
      </w:r>
      <w:r>
        <w:rPr>
          <w:rFonts w:ascii="Cambria" w:hAnsi="Cambria"/>
          <w:sz w:val="28"/>
          <w:szCs w:val="28"/>
        </w:rPr>
        <w:t xml:space="preserve"> данного блока</w:t>
      </w:r>
      <w:r w:rsidRPr="00AF10B2">
        <w:rPr>
          <w:rFonts w:ascii="Cambria" w:hAnsi="Cambria"/>
          <w:sz w:val="28"/>
          <w:szCs w:val="28"/>
        </w:rPr>
        <w:t xml:space="preserve"> </w:t>
      </w:r>
      <w:r w:rsidRPr="00DC010C">
        <w:rPr>
          <w:rFonts w:ascii="Cambria" w:hAnsi="Cambria"/>
          <w:sz w:val="28"/>
          <w:szCs w:val="28"/>
        </w:rPr>
        <w:t>(см. рисунок 9).</w:t>
      </w:r>
    </w:p>
    <w:p w:rsidR="0052396E" w:rsidRPr="002D54F0" w:rsidRDefault="00DF1DF8" w:rsidP="002D54F0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 id="_x0000_i1034" type="#_x0000_t75" style="width:488.95pt;height:255.75pt">
            <v:imagedata r:id="rId13" o:title=""/>
          </v:shape>
        </w:pict>
      </w:r>
    </w:p>
    <w:p w:rsidR="0052396E" w:rsidRDefault="0052396E" w:rsidP="00DC010C">
      <w:pPr>
        <w:adjustRightInd w:val="0"/>
        <w:spacing w:after="240"/>
        <w:ind w:firstLine="709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</w:t>
      </w:r>
      <w:r>
        <w:rPr>
          <w:rFonts w:ascii="Cambria" w:hAnsi="Cambria"/>
          <w:b/>
          <w:sz w:val="28"/>
          <w:szCs w:val="28"/>
        </w:rPr>
        <w:t xml:space="preserve"> 9.</w:t>
      </w:r>
      <w:r w:rsidRPr="003979D8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Окно "</w:t>
      </w:r>
      <w:r w:rsidRPr="00DC010C">
        <w:rPr>
          <w:rFonts w:ascii="Cambria" w:hAnsi="Cambria"/>
          <w:b/>
          <w:sz w:val="28"/>
          <w:szCs w:val="28"/>
        </w:rPr>
        <w:t>Язык программирования". Пример 1 шага в процессе пошаговой отладки</w:t>
      </w:r>
    </w:p>
    <w:p w:rsidR="0052396E" w:rsidRPr="00DC010C" w:rsidRDefault="0052396E" w:rsidP="00AF10B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DC010C">
        <w:rPr>
          <w:rFonts w:ascii="Cambria" w:hAnsi="Cambria"/>
          <w:sz w:val="28"/>
          <w:szCs w:val="28"/>
        </w:rPr>
        <w:t xml:space="preserve">Команда "Пошаговая отладка" позволяет производить вычисление переменных последовательно по действиям. При этом показывается окно просмотра переменных, что позволяет контролировать процесс </w:t>
      </w:r>
      <w:r w:rsidRPr="00DC010C">
        <w:rPr>
          <w:rFonts w:ascii="Cambria" w:hAnsi="Cambria"/>
          <w:sz w:val="28"/>
          <w:szCs w:val="28"/>
        </w:rPr>
        <w:lastRenderedPageBreak/>
        <w:t xml:space="preserve">вычисления на каждом шаге. Текущее действие (строка) пошагового вычисления подсвечивается в окне редактора глобальных переменных </w:t>
      </w:r>
      <w:r w:rsidRPr="00AF10B2">
        <w:rPr>
          <w:rFonts w:ascii="Cambria" w:hAnsi="Cambria"/>
          <w:color w:val="000000"/>
          <w:sz w:val="28"/>
          <w:szCs w:val="28"/>
        </w:rPr>
        <w:t>синим цветом</w:t>
      </w:r>
      <w:r>
        <w:rPr>
          <w:rFonts w:ascii="Cambria" w:hAnsi="Cambria"/>
          <w:color w:val="000000"/>
          <w:sz w:val="28"/>
          <w:szCs w:val="28"/>
        </w:rPr>
        <w:t>.</w:t>
      </w:r>
      <w:r w:rsidRPr="00DC010C">
        <w:rPr>
          <w:rFonts w:ascii="Cambria" w:hAnsi="Cambria"/>
          <w:sz w:val="28"/>
          <w:szCs w:val="28"/>
        </w:rPr>
        <w:t xml:space="preserve"> Команда </w:t>
      </w:r>
      <w:r>
        <w:rPr>
          <w:rFonts w:ascii="Cambria" w:hAnsi="Cambria"/>
          <w:sz w:val="28"/>
          <w:szCs w:val="28"/>
        </w:rPr>
        <w:t>"</w:t>
      </w:r>
      <w:r w:rsidRPr="00AF10B2">
        <w:rPr>
          <w:rFonts w:ascii="Cambria" w:hAnsi="Cambria"/>
          <w:sz w:val="28"/>
          <w:szCs w:val="28"/>
        </w:rPr>
        <w:t>Стоп отладки</w:t>
      </w:r>
      <w:r>
        <w:rPr>
          <w:rFonts w:ascii="Cambria" w:hAnsi="Cambria"/>
          <w:b/>
          <w:bCs/>
          <w:sz w:val="28"/>
          <w:szCs w:val="28"/>
        </w:rPr>
        <w:t>"</w:t>
      </w:r>
      <w:r w:rsidRPr="00DC010C">
        <w:rPr>
          <w:rFonts w:ascii="Cambria" w:hAnsi="Cambria"/>
          <w:sz w:val="28"/>
          <w:szCs w:val="28"/>
        </w:rPr>
        <w:t xml:space="preserve"> позволяет остановить пошаговую отладку.</w:t>
      </w:r>
    </w:p>
    <w:p w:rsidR="0052396E" w:rsidRPr="00DC010C" w:rsidRDefault="0052396E" w:rsidP="00DC010C">
      <w:pPr>
        <w:adjustRightInd w:val="0"/>
        <w:spacing w:after="240"/>
        <w:ind w:firstLine="709"/>
        <w:rPr>
          <w:rFonts w:ascii="Cambria" w:hAnsi="Cambria"/>
          <w:b/>
          <w:sz w:val="28"/>
          <w:szCs w:val="28"/>
        </w:rPr>
      </w:pPr>
    </w:p>
    <w:sectPr w:rsidR="0052396E" w:rsidRPr="00DC010C" w:rsidSect="003979D8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0CB1"/>
    <w:rsid w:val="00011232"/>
    <w:rsid w:val="00012BF4"/>
    <w:rsid w:val="00043B52"/>
    <w:rsid w:val="000453E5"/>
    <w:rsid w:val="00052654"/>
    <w:rsid w:val="00061B93"/>
    <w:rsid w:val="00065AB6"/>
    <w:rsid w:val="00076509"/>
    <w:rsid w:val="000A36A1"/>
    <w:rsid w:val="000C5496"/>
    <w:rsid w:val="00102E93"/>
    <w:rsid w:val="001212CB"/>
    <w:rsid w:val="0015313B"/>
    <w:rsid w:val="001C3DFA"/>
    <w:rsid w:val="00215936"/>
    <w:rsid w:val="002178DF"/>
    <w:rsid w:val="002271C1"/>
    <w:rsid w:val="0026791C"/>
    <w:rsid w:val="002919FC"/>
    <w:rsid w:val="00292C44"/>
    <w:rsid w:val="002A24E4"/>
    <w:rsid w:val="002D54F0"/>
    <w:rsid w:val="00321BD0"/>
    <w:rsid w:val="003246FA"/>
    <w:rsid w:val="003322A4"/>
    <w:rsid w:val="0034619C"/>
    <w:rsid w:val="00384052"/>
    <w:rsid w:val="003979D8"/>
    <w:rsid w:val="003E0567"/>
    <w:rsid w:val="003E05DC"/>
    <w:rsid w:val="003F67CA"/>
    <w:rsid w:val="004040D6"/>
    <w:rsid w:val="00441919"/>
    <w:rsid w:val="0044606A"/>
    <w:rsid w:val="00462AC3"/>
    <w:rsid w:val="004A27D8"/>
    <w:rsid w:val="004C318D"/>
    <w:rsid w:val="004C5EA8"/>
    <w:rsid w:val="004C6773"/>
    <w:rsid w:val="0052396E"/>
    <w:rsid w:val="00524E17"/>
    <w:rsid w:val="0056219E"/>
    <w:rsid w:val="005627D2"/>
    <w:rsid w:val="0056362E"/>
    <w:rsid w:val="005777DB"/>
    <w:rsid w:val="00581A5E"/>
    <w:rsid w:val="00585E06"/>
    <w:rsid w:val="005B167E"/>
    <w:rsid w:val="005D1984"/>
    <w:rsid w:val="005E2130"/>
    <w:rsid w:val="0060445A"/>
    <w:rsid w:val="00607217"/>
    <w:rsid w:val="00625451"/>
    <w:rsid w:val="00641FEF"/>
    <w:rsid w:val="006605BC"/>
    <w:rsid w:val="0067356F"/>
    <w:rsid w:val="006819B0"/>
    <w:rsid w:val="00683D13"/>
    <w:rsid w:val="0069189A"/>
    <w:rsid w:val="00694A15"/>
    <w:rsid w:val="006C4967"/>
    <w:rsid w:val="006D439D"/>
    <w:rsid w:val="006E5100"/>
    <w:rsid w:val="00703723"/>
    <w:rsid w:val="0075593F"/>
    <w:rsid w:val="00770F54"/>
    <w:rsid w:val="00772B9B"/>
    <w:rsid w:val="007F1318"/>
    <w:rsid w:val="007F6E04"/>
    <w:rsid w:val="008073B6"/>
    <w:rsid w:val="00817289"/>
    <w:rsid w:val="00822BD6"/>
    <w:rsid w:val="00841B7F"/>
    <w:rsid w:val="00851261"/>
    <w:rsid w:val="00856DAD"/>
    <w:rsid w:val="00862D33"/>
    <w:rsid w:val="0086526F"/>
    <w:rsid w:val="00874098"/>
    <w:rsid w:val="00875AF8"/>
    <w:rsid w:val="00881D8D"/>
    <w:rsid w:val="008A15DD"/>
    <w:rsid w:val="008A2291"/>
    <w:rsid w:val="008C1E51"/>
    <w:rsid w:val="008D79CE"/>
    <w:rsid w:val="008F0941"/>
    <w:rsid w:val="008F21D3"/>
    <w:rsid w:val="0090512B"/>
    <w:rsid w:val="00916E92"/>
    <w:rsid w:val="00930351"/>
    <w:rsid w:val="0094158D"/>
    <w:rsid w:val="00945B8C"/>
    <w:rsid w:val="0095231A"/>
    <w:rsid w:val="009A2032"/>
    <w:rsid w:val="009E0664"/>
    <w:rsid w:val="009E17E0"/>
    <w:rsid w:val="00A062FC"/>
    <w:rsid w:val="00A079BE"/>
    <w:rsid w:val="00A11178"/>
    <w:rsid w:val="00A3603B"/>
    <w:rsid w:val="00A36AD8"/>
    <w:rsid w:val="00AA5C1C"/>
    <w:rsid w:val="00AC6EF4"/>
    <w:rsid w:val="00AE37C5"/>
    <w:rsid w:val="00AF10B2"/>
    <w:rsid w:val="00B60CD4"/>
    <w:rsid w:val="00B77D11"/>
    <w:rsid w:val="00BB1441"/>
    <w:rsid w:val="00BC067F"/>
    <w:rsid w:val="00BC5D16"/>
    <w:rsid w:val="00BE7497"/>
    <w:rsid w:val="00BF611E"/>
    <w:rsid w:val="00C30771"/>
    <w:rsid w:val="00C35E1D"/>
    <w:rsid w:val="00C376F6"/>
    <w:rsid w:val="00C46DC6"/>
    <w:rsid w:val="00C61311"/>
    <w:rsid w:val="00C73115"/>
    <w:rsid w:val="00C7616F"/>
    <w:rsid w:val="00C7703B"/>
    <w:rsid w:val="00C80CB1"/>
    <w:rsid w:val="00C80EC6"/>
    <w:rsid w:val="00C932EA"/>
    <w:rsid w:val="00CA2DDB"/>
    <w:rsid w:val="00CA5238"/>
    <w:rsid w:val="00CB4638"/>
    <w:rsid w:val="00CF34D8"/>
    <w:rsid w:val="00CF4D20"/>
    <w:rsid w:val="00CF7ADD"/>
    <w:rsid w:val="00D26281"/>
    <w:rsid w:val="00D27EAE"/>
    <w:rsid w:val="00D47B94"/>
    <w:rsid w:val="00D52233"/>
    <w:rsid w:val="00D81C90"/>
    <w:rsid w:val="00D90AA6"/>
    <w:rsid w:val="00DC010C"/>
    <w:rsid w:val="00DC26BA"/>
    <w:rsid w:val="00DD3C3F"/>
    <w:rsid w:val="00DF0C8E"/>
    <w:rsid w:val="00DF1DF8"/>
    <w:rsid w:val="00E03DA4"/>
    <w:rsid w:val="00E06DD2"/>
    <w:rsid w:val="00E16ED0"/>
    <w:rsid w:val="00E658B1"/>
    <w:rsid w:val="00E75812"/>
    <w:rsid w:val="00E86173"/>
    <w:rsid w:val="00E96467"/>
    <w:rsid w:val="00EA4627"/>
    <w:rsid w:val="00EA715F"/>
    <w:rsid w:val="00EB6A90"/>
    <w:rsid w:val="00EB6FAB"/>
    <w:rsid w:val="00F34262"/>
    <w:rsid w:val="00F63D02"/>
    <w:rsid w:val="00F72446"/>
    <w:rsid w:val="00FA1D57"/>
    <w:rsid w:val="00FB5621"/>
    <w:rsid w:val="00FD0274"/>
    <w:rsid w:val="00FD289F"/>
    <w:rsid w:val="00FF380B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uiPriority w:val="99"/>
    <w:rsid w:val="002D54F0"/>
    <w:pPr>
      <w:spacing w:before="57" w:after="57" w:line="360" w:lineRule="auto"/>
    </w:pPr>
    <w:rPr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subject/>
  <dc:creator>Asus</dc:creator>
  <cp:keywords/>
  <dc:description/>
  <cp:lastModifiedBy>Asus</cp:lastModifiedBy>
  <cp:revision>3</cp:revision>
  <dcterms:created xsi:type="dcterms:W3CDTF">2014-12-16T13:50:00Z</dcterms:created>
  <dcterms:modified xsi:type="dcterms:W3CDTF">2015-01-26T23:29:00Z</dcterms:modified>
</cp:coreProperties>
</file>